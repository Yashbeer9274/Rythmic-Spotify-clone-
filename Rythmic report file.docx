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A9FD" w14:textId="4F2628A8" w:rsidR="00C6554A" w:rsidRPr="008B5277" w:rsidRDefault="00E926F8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83E9CAD" wp14:editId="3AA6D9E6">
            <wp:extent cx="5188527" cy="518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69" cy="519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BD22A53" w14:textId="07B8B542" w:rsidR="00C6554A" w:rsidRPr="00876CE3" w:rsidRDefault="00E926F8" w:rsidP="00C6554A">
      <w:pPr>
        <w:pStyle w:val="Title"/>
        <w:rPr>
          <w:color w:val="FF0000"/>
        </w:rPr>
      </w:pPr>
      <w:r w:rsidRPr="00E926F8">
        <w:rPr>
          <w:b/>
          <w:bCs/>
          <w:color w:val="auto"/>
        </w:rPr>
        <w:t>Project Name:</w:t>
      </w:r>
      <w:r>
        <w:t xml:space="preserve"> </w:t>
      </w:r>
      <w:r w:rsidRPr="00876CE3">
        <w:rPr>
          <w:color w:val="FF0000"/>
        </w:rPr>
        <w:t>Rhythmic</w:t>
      </w:r>
    </w:p>
    <w:p w14:paraId="762C35AA" w14:textId="301F83AA" w:rsidR="00E926F8" w:rsidRDefault="00E926F8" w:rsidP="00C6554A">
      <w:pPr>
        <w:pStyle w:val="Title"/>
      </w:pPr>
    </w:p>
    <w:p w14:paraId="535BF2CC" w14:textId="266DC6C5" w:rsidR="00E926F8" w:rsidRDefault="00E926F8" w:rsidP="00510926">
      <w:pPr>
        <w:pStyle w:val="Title"/>
        <w:jc w:val="left"/>
      </w:pPr>
    </w:p>
    <w:p w14:paraId="3956B9E4" w14:textId="77777777" w:rsidR="00510926" w:rsidRDefault="00510926" w:rsidP="00510926">
      <w:pPr>
        <w:pStyle w:val="Title"/>
        <w:jc w:val="left"/>
      </w:pPr>
    </w:p>
    <w:p w14:paraId="2CD662C6" w14:textId="77777777" w:rsidR="00BF61B0" w:rsidRDefault="00E926F8" w:rsidP="00B91CA5">
      <w:pPr>
        <w:pStyle w:val="Title"/>
        <w:rPr>
          <w:sz w:val="28"/>
          <w:szCs w:val="28"/>
        </w:rPr>
      </w:pPr>
      <w:r w:rsidRPr="00510926">
        <w:rPr>
          <w:color w:val="auto"/>
          <w:sz w:val="28"/>
          <w:szCs w:val="28"/>
        </w:rPr>
        <w:t>Submitted By:</w:t>
      </w:r>
      <w:r w:rsidRPr="00510926">
        <w:rPr>
          <w:sz w:val="28"/>
          <w:szCs w:val="28"/>
        </w:rPr>
        <w:t xml:space="preserve">  </w:t>
      </w:r>
      <w:r w:rsidR="00B43ED8" w:rsidRPr="00510926">
        <w:rPr>
          <w:sz w:val="28"/>
          <w:szCs w:val="28"/>
        </w:rPr>
        <w:t>Yashbeer Singh</w:t>
      </w:r>
      <w:r w:rsidR="008B14B9">
        <w:rPr>
          <w:sz w:val="28"/>
          <w:szCs w:val="28"/>
        </w:rPr>
        <w:t xml:space="preserve"> </w:t>
      </w:r>
      <w:r w:rsidR="00B43ED8">
        <w:rPr>
          <w:sz w:val="28"/>
          <w:szCs w:val="28"/>
        </w:rPr>
        <w:t>(1910990251)</w:t>
      </w:r>
      <w:r w:rsidR="00B43ED8" w:rsidRPr="00510926">
        <w:rPr>
          <w:sz w:val="28"/>
          <w:szCs w:val="28"/>
        </w:rPr>
        <w:t>,</w:t>
      </w:r>
      <w:r w:rsidR="0013782A">
        <w:rPr>
          <w:sz w:val="28"/>
          <w:szCs w:val="28"/>
        </w:rPr>
        <w:t xml:space="preserve"> </w:t>
      </w:r>
      <w:r w:rsidR="00B43ED8" w:rsidRPr="00510926">
        <w:rPr>
          <w:sz w:val="28"/>
          <w:szCs w:val="28"/>
        </w:rPr>
        <w:t>Anuttar Jain</w:t>
      </w:r>
      <w:r w:rsidR="008B14B9">
        <w:rPr>
          <w:sz w:val="28"/>
          <w:szCs w:val="28"/>
        </w:rPr>
        <w:t xml:space="preserve"> </w:t>
      </w:r>
      <w:r w:rsidR="00B43ED8">
        <w:rPr>
          <w:sz w:val="28"/>
          <w:szCs w:val="28"/>
        </w:rPr>
        <w:t>(1910990244)</w:t>
      </w:r>
      <w:r w:rsidR="00B43ED8" w:rsidRPr="00510926">
        <w:rPr>
          <w:sz w:val="28"/>
          <w:szCs w:val="28"/>
        </w:rPr>
        <w:t>,</w:t>
      </w:r>
      <w:r w:rsidR="0013782A">
        <w:rPr>
          <w:sz w:val="28"/>
          <w:szCs w:val="28"/>
        </w:rPr>
        <w:t xml:space="preserve"> </w:t>
      </w:r>
    </w:p>
    <w:p w14:paraId="4D40CB20" w14:textId="580E04AE" w:rsidR="00E926F8" w:rsidRDefault="00B43ED8" w:rsidP="00B91CA5">
      <w:pPr>
        <w:pStyle w:val="Title"/>
        <w:rPr>
          <w:sz w:val="28"/>
          <w:szCs w:val="28"/>
        </w:rPr>
      </w:pPr>
      <w:r w:rsidRPr="00510926">
        <w:rPr>
          <w:sz w:val="28"/>
          <w:szCs w:val="28"/>
        </w:rPr>
        <w:t>Saumya Singh</w:t>
      </w:r>
      <w:r>
        <w:rPr>
          <w:sz w:val="28"/>
          <w:szCs w:val="28"/>
        </w:rPr>
        <w:t xml:space="preserve"> Bisht</w:t>
      </w:r>
      <w:r w:rsidR="008B14B9">
        <w:rPr>
          <w:sz w:val="28"/>
          <w:szCs w:val="28"/>
        </w:rPr>
        <w:t xml:space="preserve"> </w:t>
      </w:r>
      <w:r>
        <w:rPr>
          <w:sz w:val="28"/>
          <w:szCs w:val="28"/>
        </w:rPr>
        <w:t>(1910990234)</w:t>
      </w:r>
    </w:p>
    <w:p w14:paraId="6FD56271" w14:textId="77777777" w:rsidR="00B43ED8" w:rsidRPr="00510926" w:rsidRDefault="00B43ED8" w:rsidP="0013782A">
      <w:pPr>
        <w:pStyle w:val="Title"/>
        <w:ind w:left="5040" w:firstLine="720"/>
        <w:jc w:val="left"/>
        <w:rPr>
          <w:sz w:val="28"/>
          <w:szCs w:val="28"/>
        </w:rPr>
      </w:pPr>
    </w:p>
    <w:p w14:paraId="38F2FB54" w14:textId="33D0A45E" w:rsidR="00C6554A" w:rsidRPr="00510926" w:rsidRDefault="00E926F8" w:rsidP="00B91CA5">
      <w:pPr>
        <w:pStyle w:val="Title"/>
        <w:rPr>
          <w:sz w:val="28"/>
          <w:szCs w:val="28"/>
        </w:rPr>
      </w:pPr>
      <w:r w:rsidRPr="00510926">
        <w:rPr>
          <w:color w:val="auto"/>
          <w:sz w:val="28"/>
          <w:szCs w:val="28"/>
        </w:rPr>
        <w:t>Submitted To:</w:t>
      </w:r>
      <w:r w:rsidRPr="00510926">
        <w:rPr>
          <w:sz w:val="28"/>
          <w:szCs w:val="28"/>
        </w:rPr>
        <w:t xml:space="preserve"> Mr. Amit Sharma</w:t>
      </w:r>
    </w:p>
    <w:p w14:paraId="06B11C25" w14:textId="53917C26" w:rsidR="00510926" w:rsidRPr="00510926" w:rsidRDefault="00876CE3" w:rsidP="00510926">
      <w:pPr>
        <w:pStyle w:val="Heading1"/>
        <w:rPr>
          <w:sz w:val="52"/>
          <w:szCs w:val="52"/>
        </w:rPr>
      </w:pPr>
      <w:r w:rsidRPr="00510926">
        <w:rPr>
          <w:sz w:val="52"/>
          <w:szCs w:val="52"/>
        </w:rPr>
        <w:lastRenderedPageBreak/>
        <w:t>INTRODUCTION</w:t>
      </w:r>
    </w:p>
    <w:p w14:paraId="3561A9C0" w14:textId="77777777" w:rsidR="00C9346D" w:rsidRPr="00510926" w:rsidRDefault="00876CE3" w:rsidP="00876CE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Music is a vital part of daily living, as Albert Einstein stated, “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life without playing music would be inconceivable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”. There is no one living in this earth who does not listen to any kind of music.</w:t>
      </w:r>
      <w:r w:rsidR="00C9346D"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1937ABF9" w14:textId="5C896B31" w:rsidR="00876CE3" w:rsidRPr="00510926" w:rsidRDefault="00C9346D" w:rsidP="00876CE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Music may be played or sung and heard live at a rock concert or orchestra performance, as part of a dramatic work such as an opera, or it may be recorded and listened to on a radio, MP3 player, CD player, smartphone or as a film score or TV show. The </w:t>
      </w:r>
      <w:r w:rsidRPr="009E08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present generation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E08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is witnessing millions of new songs and videos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coming out each day.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People who are very fond of music have to download them from the internet, which ultimately waste their device memory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This </w:t>
      </w:r>
      <w:r w:rsidRPr="009E08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ultimately inspired us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to do something to solve the issue.</w:t>
      </w:r>
    </w:p>
    <w:p w14:paraId="451C4F0C" w14:textId="266757CF" w:rsidR="00510926" w:rsidRDefault="00C9346D" w:rsidP="0087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 order to solve the problem</w:t>
      </w:r>
      <w:r w:rsidR="009139A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large required memory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mobile phone or music player on the current market,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new music player of simple, convenient, less required memory as well as user-friendly is developed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Based on the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Web-technology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using </w:t>
      </w:r>
      <w:r w:rsidR="005C026D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Js</w:t>
      </w:r>
      <w:r w:rsid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gramStart"/>
      <w:r w:rsid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SpotifyAPI, 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and</w:t>
      </w:r>
      <w:proofErr w:type="gramEnd"/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C026D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other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programming </w:t>
      </w:r>
      <w:r w:rsidR="005C026D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libraries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lead to design and coding of </w:t>
      </w:r>
      <w:r w:rsid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music player</w:t>
      </w:r>
      <w:r w:rsid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 w:rsidR="00510926"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>which we</w:t>
      </w:r>
      <w:r w:rsidR="009E08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prefer</w:t>
      </w:r>
      <w:r w:rsidR="00510926"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call</w:t>
      </w:r>
      <w:r w:rsidR="009E084A">
        <w:rPr>
          <w:rFonts w:ascii="Times New Roman" w:hAnsi="Times New Roman" w:cs="Times New Roman"/>
          <w:color w:val="000000" w:themeColor="text1"/>
          <w:sz w:val="32"/>
          <w:szCs w:val="32"/>
        </w:rPr>
        <w:t>ing</w:t>
      </w:r>
      <w:r w:rsidR="00510926"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 as</w:t>
      </w:r>
      <w:r w:rsid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Rythmic</w:t>
      </w:r>
      <w:proofErr w:type="spellEnd"/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201C4903" w14:textId="779BC72E" w:rsidR="00C9346D" w:rsidRPr="00510926" w:rsidRDefault="00C9346D" w:rsidP="00876CE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new design mainly realizes </w:t>
      </w:r>
      <w:r w:rsidR="00510926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three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core functions</w:t>
      </w:r>
      <w:r w:rsidRPr="005109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including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main play interface, </w:t>
      </w:r>
      <w:r w:rsidR="005C026D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user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playlists and </w:t>
      </w:r>
      <w:r w:rsidR="005C026D"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dynamic </w:t>
      </w:r>
      <w:r w:rsidRPr="005109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song search. </w:t>
      </w:r>
    </w:p>
    <w:p w14:paraId="08BA4FB2" w14:textId="6E9007C0" w:rsidR="00876CE3" w:rsidRDefault="00876CE3"/>
    <w:p w14:paraId="7831AFFF" w14:textId="23E6540E" w:rsidR="00876CE3" w:rsidRDefault="00876CE3" w:rsidP="00876CE3">
      <w:pPr>
        <w:pStyle w:val="Heading2"/>
        <w:rPr>
          <w:sz w:val="52"/>
          <w:szCs w:val="52"/>
        </w:rPr>
      </w:pPr>
      <w:r w:rsidRPr="00510926">
        <w:rPr>
          <w:sz w:val="52"/>
          <w:szCs w:val="52"/>
        </w:rPr>
        <w:t>Design ProCESS</w:t>
      </w:r>
    </w:p>
    <w:p w14:paraId="1BF09315" w14:textId="382C86BD" w:rsidR="00876CE3" w:rsidRPr="00F9468E" w:rsidRDefault="00F3131E" w:rsidP="00F946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9468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Generating ClientID using </w:t>
      </w:r>
      <w:r w:rsidR="009E084A" w:rsidRPr="00F9468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 Spotify API:</w:t>
      </w:r>
      <w:r w:rsidR="009E084A"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have used Spotify API as the main tool of our project. Follow the steps below.</w:t>
      </w:r>
    </w:p>
    <w:p w14:paraId="0DDC325A" w14:textId="3AE11640" w:rsidR="00D622AB" w:rsidRPr="00182B7D" w:rsidRDefault="009E084A" w:rsidP="00D622A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B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Click on </w:t>
      </w:r>
      <w:hyperlink r:id="rId8" w:history="1">
        <w:r w:rsidRPr="00182B7D">
          <w:rPr>
            <w:rStyle w:val="Hyperlink"/>
            <w:rFonts w:ascii="Times New Roman" w:hAnsi="Times New Roman" w:cs="Times New Roman"/>
            <w:color w:val="0070C0"/>
            <w:sz w:val="32"/>
            <w:szCs w:val="32"/>
          </w:rPr>
          <w:t>https://developer.spotify.com/dashboard/</w:t>
        </w:r>
      </w:hyperlink>
      <w:r w:rsidRPr="00182B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login with your credentials</w:t>
      </w:r>
      <w:r w:rsidR="00D622AB" w:rsidRPr="00182B7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81F74C8" w14:textId="4CDDDBD8" w:rsidR="00D622AB" w:rsidRPr="00182B7D" w:rsidRDefault="00F3131E" w:rsidP="00D622A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B7D">
        <w:rPr>
          <w:rFonts w:ascii="Times New Roman" w:hAnsi="Times New Roman" w:cs="Times New Roman"/>
          <w:color w:val="000000" w:themeColor="text1"/>
          <w:sz w:val="32"/>
          <w:szCs w:val="32"/>
        </w:rPr>
        <w:t>Click on “CREATE AN APP” floating on the right and fill the details as demanded. Look into the screenshot for better understanding.</w:t>
      </w:r>
    </w:p>
    <w:p w14:paraId="7647BC84" w14:textId="77777777" w:rsidR="00F3131E" w:rsidRPr="00F3131E" w:rsidRDefault="00F3131E" w:rsidP="00F3131E">
      <w:pPr>
        <w:pStyle w:val="ListParagraph"/>
        <w:ind w:left="1222"/>
        <w:rPr>
          <w:rFonts w:ascii="Times New Roman" w:hAnsi="Times New Roman" w:cs="Times New Roman"/>
          <w:sz w:val="32"/>
          <w:szCs w:val="32"/>
        </w:rPr>
      </w:pPr>
    </w:p>
    <w:p w14:paraId="5A1277A4" w14:textId="2C57A277" w:rsidR="00F3131E" w:rsidRDefault="00F3131E" w:rsidP="00F3131E">
      <w:pPr>
        <w:pStyle w:val="ListParagraph"/>
        <w:ind w:left="122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2B1CCBC" wp14:editId="62E6D748">
            <wp:extent cx="5225878" cy="2486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2" cy="24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6B40" w14:textId="77777777" w:rsidR="00F3131E" w:rsidRPr="00F3131E" w:rsidRDefault="00F3131E" w:rsidP="00F3131E">
      <w:pPr>
        <w:pStyle w:val="ListParagraph"/>
        <w:ind w:left="122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D028C5" w14:textId="6628EE89" w:rsidR="00F3131E" w:rsidRDefault="00F3131E" w:rsidP="00F3131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13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You will get your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ClientID, save this for future use.</w:t>
      </w:r>
    </w:p>
    <w:p w14:paraId="4B53F774" w14:textId="77777777" w:rsidR="00F3131E" w:rsidRDefault="00F3131E" w:rsidP="00F3131E">
      <w:pPr>
        <w:pStyle w:val="ListParagraph"/>
        <w:ind w:left="122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CB30C4" w14:textId="0C308A9D" w:rsidR="00876CE3" w:rsidRDefault="00F3131E" w:rsidP="006D68AE">
      <w:pPr>
        <w:pStyle w:val="ListParagraph"/>
        <w:ind w:left="122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8520D40" wp14:editId="5FAC0AD8">
            <wp:extent cx="54864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90" cy="22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AF8C" w14:textId="77777777" w:rsidR="00F9468E" w:rsidRDefault="00F9468E" w:rsidP="00F9468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F7FD27" w14:textId="471C4047" w:rsidR="006D68AE" w:rsidRPr="00F9468E" w:rsidRDefault="006D68AE" w:rsidP="00F946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>The following snippet will help in connecting to the spotifyAPI.</w:t>
      </w:r>
      <w:r w:rsidR="00F9468E"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You can use </w:t>
      </w:r>
      <w:proofErr w:type="spellStart"/>
      <w:r w:rsidR="00F9468E" w:rsidRPr="00F9468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loginUrl</w:t>
      </w:r>
      <w:proofErr w:type="spellEnd"/>
      <w:r w:rsidR="00F9468E"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get through the authorization page of </w:t>
      </w:r>
      <w:proofErr w:type="spellStart"/>
      <w:r w:rsidR="00F9468E"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>spotify</w:t>
      </w:r>
      <w:proofErr w:type="spellEnd"/>
      <w:r w:rsidR="00F9468E" w:rsidRPr="00F9468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37F30CE4" w14:textId="559AB0DF" w:rsidR="00F9468E" w:rsidRDefault="00F9468E" w:rsidP="00F9468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7CF9DC4" wp14:editId="62D30CE5">
            <wp:extent cx="5745951" cy="36091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60" cy="36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4C88" w14:textId="77777777" w:rsidR="00F9468E" w:rsidRPr="00F9468E" w:rsidRDefault="00F9468E" w:rsidP="00F9468E">
      <w:pPr>
        <w:ind w:left="720"/>
        <w:jc w:val="center"/>
        <w:rPr>
          <w:color w:val="000000" w:themeColor="text1"/>
        </w:rPr>
      </w:pPr>
    </w:p>
    <w:p w14:paraId="4EBA0C52" w14:textId="2F5FBC00" w:rsidR="00F9468E" w:rsidRPr="00A20C83" w:rsidRDefault="00A20C83" w:rsidP="00A20C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20C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Implementing</w:t>
      </w:r>
      <w:r w:rsidR="00F9468E" w:rsidRPr="00A20C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LOGIN page:</w:t>
      </w:r>
      <w:r w:rsidR="00F9468E" w:rsidRPr="00A20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6B6F205" w14:textId="48E8BD1E" w:rsidR="00182B7D" w:rsidRDefault="00182B7D" w:rsidP="00182B7D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login Button is just an anchor tag styled like a button which on clicking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gets through the authorization process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the spotifyAPI.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If authorized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successfully, it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generates a token based on the scopes mentioned in the </w:t>
      </w:r>
      <w:r w:rsidR="00BC42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‘scopes’ variable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and redirects back to the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localhost</w:t>
      </w:r>
      <w:r w:rsidRPr="00182B7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But, instead of displaying the LOGIN page again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it shows MAIN page which is nothing but a hidden component of LOGIN page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This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simulation is because of the token </w:t>
      </w:r>
      <w:r w:rsidRPr="0075416D">
        <w:rPr>
          <w:rFonts w:ascii="Times New Roman" w:hAnsi="Times New Roman" w:cs="Times New Roman"/>
          <w:color w:val="000000" w:themeColor="text1"/>
          <w:sz w:val="32"/>
          <w:szCs w:val="32"/>
        </w:rPr>
        <w:t>which is generated in the process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When the user is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not authorized, token is null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so,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component LOGIN is displayed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Likewise, </w:t>
      </w:r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if a user is authorized, token is generated so component MAIN is displayed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This functionality is possible through </w:t>
      </w:r>
      <w:proofErr w:type="spellStart"/>
      <w:r w:rsidRPr="00182B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useEffect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hook. </w:t>
      </w:r>
      <w:r w:rsidR="00F25227" w:rsidRPr="00F2522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Using the same token, we also fetched the user’s playlists and related list of artists</w:t>
      </w:r>
      <w:r w:rsidR="00BC42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that user sees right after logging in</w:t>
      </w:r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7541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Below are the attached snippets for better </w:t>
      </w:r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>clarity</w:t>
      </w:r>
      <w:r w:rsidR="0075416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821BC03" w14:textId="77777777" w:rsidR="00A20C83" w:rsidRDefault="00A20C83" w:rsidP="00182B7D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71EC27" w14:textId="0A6D35C2" w:rsidR="0075416D" w:rsidRDefault="0075416D" w:rsidP="00182B7D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2ECC20C" wp14:editId="32DB1FD8">
            <wp:extent cx="5555615" cy="5264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042F" w14:textId="77777777" w:rsidR="00BC42BA" w:rsidRDefault="00BC42BA" w:rsidP="00182B7D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28A8D0" w14:textId="64169A4A" w:rsidR="0075416D" w:rsidRDefault="0075416D" w:rsidP="0075416D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CB961ED" wp14:editId="5106BC28">
            <wp:extent cx="2915106" cy="5964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37" cy="60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EAD0" w14:textId="5DF682ED" w:rsidR="0075416D" w:rsidRDefault="0075416D" w:rsidP="0075416D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C73D147" wp14:editId="6551D118">
            <wp:extent cx="4558030" cy="360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AAF8" w14:textId="77777777" w:rsidR="00A20C83" w:rsidRDefault="00A20C83" w:rsidP="0075416D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EBF6ED" w14:textId="35BD06A2" w:rsidR="00A20C83" w:rsidRDefault="00CE5790" w:rsidP="00A20C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Implementing</w:t>
      </w:r>
      <w:r w:rsidR="0075416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the </w:t>
      </w:r>
      <w:r w:rsidR="00BC42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MAIN</w:t>
      </w:r>
      <w:r w:rsidR="0075416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Page: </w:t>
      </w:r>
      <w:r w:rsidR="00F25227" w:rsidRP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Instead of passing the data from props, </w:t>
      </w:r>
      <w:r w:rsidR="00F25227" w:rsidRPr="00F2522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we </w:t>
      </w:r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defined our own </w:t>
      </w:r>
      <w:proofErr w:type="spellStart"/>
      <w:r w:rsidR="00F25227" w:rsidRPr="00F2522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DataLayer</w:t>
      </w:r>
      <w:proofErr w:type="spellEnd"/>
      <w:r w:rsidR="006134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</w:t>
      </w:r>
      <w:r w:rsidR="00C100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just calling it that way, it is actually </w:t>
      </w:r>
      <w:r w:rsidR="006134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global storage area)</w:t>
      </w:r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using the </w:t>
      </w:r>
      <w:r w:rsid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functionalities </w:t>
      </w:r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of </w:t>
      </w:r>
      <w:proofErr w:type="spellStart"/>
      <w:r w:rsid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createC</w:t>
      </w:r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ontext</w:t>
      </w:r>
      <w:proofErr w:type="spellEnd"/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="004934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useReducer</w:t>
      </w:r>
      <w:proofErr w:type="spellEnd"/>
      <w:r w:rsid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and </w:t>
      </w:r>
      <w:proofErr w:type="spellStart"/>
      <w:r w:rsid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useContext</w:t>
      </w:r>
      <w:proofErr w:type="spellEnd"/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Whatever information </w:t>
      </w:r>
      <w:r w:rsidR="0049349D">
        <w:rPr>
          <w:rFonts w:ascii="Times New Roman" w:hAnsi="Times New Roman" w:cs="Times New Roman"/>
          <w:color w:val="000000" w:themeColor="text1"/>
          <w:sz w:val="32"/>
          <w:szCs w:val="32"/>
        </w:rPr>
        <w:t>was</w:t>
      </w:r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needed</w:t>
      </w:r>
      <w:r w:rsidR="004934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passed to another component</w:t>
      </w:r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just dispatch it into the </w:t>
      </w:r>
      <w:proofErr w:type="spellStart"/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>DataLayer</w:t>
      </w:r>
      <w:proofErr w:type="spellEnd"/>
      <w:r w:rsidR="00C100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using </w:t>
      </w:r>
      <w:proofErr w:type="spellStart"/>
      <w:r w:rsidR="00C100AF" w:rsidRPr="00C100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useReducer</w:t>
      </w:r>
      <w:proofErr w:type="spellEnd"/>
      <w:r w:rsidR="00F252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grab it when required.</w:t>
      </w:r>
    </w:p>
    <w:p w14:paraId="5747B99B" w14:textId="58215967" w:rsidR="003C367D" w:rsidRDefault="003C367D" w:rsidP="003C367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83852B" w14:textId="77777777" w:rsidR="00F25227" w:rsidRPr="00F25227" w:rsidRDefault="00F25227" w:rsidP="00A20C8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20C8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8117CD3" wp14:editId="343DF1F6">
            <wp:extent cx="5974661" cy="2514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28" cy="254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F2C8" w14:textId="126F9A10" w:rsidR="009F4A84" w:rsidRPr="009F4A84" w:rsidRDefault="00F25227" w:rsidP="003C367D">
      <w:pPr>
        <w:pStyle w:val="Heading2"/>
      </w:pPr>
      <w:r>
        <w:lastRenderedPageBreak/>
        <w:tab/>
      </w:r>
    </w:p>
    <w:p w14:paraId="45A1A5C0" w14:textId="126319F5" w:rsidR="000F7434" w:rsidRPr="006428CE" w:rsidRDefault="009F4A84" w:rsidP="006428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Implementing Search</w:t>
      </w:r>
      <w:r w:rsid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</w:t>
      </w:r>
      <w:r w:rsidRP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</w:t>
      </w:r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search actually fetches the results from the </w:t>
      </w:r>
      <w:proofErr w:type="spellStart"/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spotify’s</w:t>
      </w:r>
      <w:proofErr w:type="spellEnd"/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list of pre-recorded songs and displays on the screen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As soon as the user starts to type on the search box, the input is validated and passed to the </w:t>
      </w:r>
      <w:proofErr w:type="spellStart"/>
      <w:proofErr w:type="gramStart"/>
      <w:r w:rsidRP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searchTracks</w:t>
      </w:r>
      <w:proofErr w:type="spellEnd"/>
      <w:r w:rsidRP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9F4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9F4A84">
        <w:rPr>
          <w:rFonts w:ascii="Times New Roman" w:hAnsi="Times New Roman" w:cs="Times New Roman"/>
          <w:color w:val="000000" w:themeColor="text1"/>
          <w:sz w:val="32"/>
          <w:szCs w:val="32"/>
        </w:rPr>
        <w:t>function</w:t>
      </w:r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available with the spotifyAPI</w:t>
      </w:r>
      <w:r w:rsidR="00C100AF">
        <w:rPr>
          <w:rFonts w:ascii="Times New Roman" w:hAnsi="Times New Roman" w:cs="Times New Roman"/>
          <w:color w:val="000000" w:themeColor="text1"/>
          <w:sz w:val="32"/>
          <w:szCs w:val="32"/>
        </w:rPr>
        <w:t>. This function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returns a promise</w:t>
      </w:r>
      <w:r w:rsidR="008418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which is </w:t>
      </w:r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dispatched into the </w:t>
      </w:r>
      <w:proofErr w:type="spellStart"/>
      <w:r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DataLayer</w:t>
      </w:r>
      <w:proofErr w:type="spellEnd"/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Now, this </w:t>
      </w:r>
      <w:r w:rsidR="000F7434"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object is just displayed using map function</w:t>
      </w:r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 </w:t>
      </w:r>
      <w:r w:rsidR="000F7434"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 gets refreshed</w:t>
      </w:r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each time user type something, this is </w:t>
      </w:r>
      <w:r w:rsidR="00CF4401">
        <w:rPr>
          <w:rFonts w:ascii="Times New Roman" w:hAnsi="Times New Roman" w:cs="Times New Roman"/>
          <w:color w:val="000000" w:themeColor="text1"/>
          <w:sz w:val="32"/>
          <w:szCs w:val="32"/>
        </w:rPr>
        <w:t>achieved</w:t>
      </w:r>
      <w:r w:rsidR="00FA490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using </w:t>
      </w:r>
      <w:proofErr w:type="spellStart"/>
      <w:r w:rsidR="000F7434"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useEffect</w:t>
      </w:r>
      <w:proofErr w:type="spellEnd"/>
      <w:r w:rsidR="000F7434"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and </w:t>
      </w:r>
      <w:proofErr w:type="spellStart"/>
      <w:r w:rsidR="000F7434" w:rsidRPr="000F74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useState</w:t>
      </w:r>
      <w:proofErr w:type="spellEnd"/>
      <w:r w:rsid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hooks respectively.</w:t>
      </w:r>
      <w:r w:rsidR="000F7434" w:rsidRPr="000F74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F7434" w:rsidRPr="006428CE">
        <w:rPr>
          <w:rFonts w:ascii="Times New Roman" w:hAnsi="Times New Roman" w:cs="Times New Roman"/>
          <w:color w:val="000000" w:themeColor="text1"/>
          <w:sz w:val="32"/>
          <w:szCs w:val="32"/>
        </w:rPr>
        <w:t>Following are the screenshots.</w:t>
      </w:r>
    </w:p>
    <w:p w14:paraId="17A78647" w14:textId="32F4BBBD" w:rsidR="00FA490A" w:rsidRPr="006428CE" w:rsidRDefault="000F7434" w:rsidP="006428CE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AD83525" wp14:editId="3BCC918B">
            <wp:extent cx="5555615" cy="526415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C291" w14:textId="5117825B" w:rsidR="000F7434" w:rsidRDefault="000F7434" w:rsidP="00CE600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E9D3E2" wp14:editId="10AE0864">
            <wp:extent cx="4140594" cy="448887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45" cy="45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1DD6" w14:textId="2D123AD3" w:rsidR="00CE6004" w:rsidRPr="006428CE" w:rsidRDefault="006428CE" w:rsidP="006428CE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FA254E" wp14:editId="4976085D">
            <wp:extent cx="5396230" cy="8104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05" cy="8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AD53" w14:textId="6AE913F0" w:rsidR="00C84F15" w:rsidRDefault="00CE6004" w:rsidP="00CE60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Fetching User Playlists &amp; Switching between them: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E600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Whenever token is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not null, </w:t>
      </w:r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user’s account details, playlists and artists are fetched from the spotifyAPI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using the </w:t>
      </w:r>
      <w:proofErr w:type="spellStart"/>
      <w:proofErr w:type="gramStart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getMe</w:t>
      </w:r>
      <w:proofErr w:type="spellEnd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getUserPlaylists</w:t>
      </w:r>
      <w:proofErr w:type="spellEnd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() and </w:t>
      </w:r>
      <w:proofErr w:type="spellStart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getMyTopArtists</w:t>
      </w:r>
      <w:proofErr w:type="spellEnd"/>
      <w:r w:rsidRPr="00CE60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()</w:t>
      </w:r>
      <w:r w:rsid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428CE" w:rsidRPr="006428CE">
        <w:rPr>
          <w:rFonts w:ascii="Times New Roman" w:hAnsi="Times New Roman" w:cs="Times New Roman"/>
          <w:color w:val="000000" w:themeColor="text1"/>
          <w:sz w:val="32"/>
          <w:szCs w:val="32"/>
        </w:rPr>
        <w:t>functions respectively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These functions return promise which are finally dispatched into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DataLayer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used where required. </w:t>
      </w:r>
      <w:r w:rsidR="00C84F15">
        <w:rPr>
          <w:rFonts w:ascii="Times New Roman" w:hAnsi="Times New Roman" w:cs="Times New Roman"/>
          <w:color w:val="000000" w:themeColor="text1"/>
          <w:sz w:val="32"/>
          <w:szCs w:val="32"/>
        </w:rPr>
        <w:t>Refer to the following screenshots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>for better clarity.</w:t>
      </w:r>
    </w:p>
    <w:p w14:paraId="650555CF" w14:textId="77777777" w:rsidR="00C84F15" w:rsidRDefault="00C84F15" w:rsidP="00C84F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D60D85" w14:textId="161A262D" w:rsidR="00CE6004" w:rsidRDefault="00C84F15" w:rsidP="00C84F1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E379CDD" wp14:editId="7EA5381A">
            <wp:extent cx="4336473" cy="6068060"/>
            <wp:effectExtent l="0" t="0" r="698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11" cy="60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3A0F" w14:textId="77777777" w:rsidR="00C84F15" w:rsidRPr="00CE6004" w:rsidRDefault="00C84F15" w:rsidP="00C84F1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086DF4" w14:textId="22076D4B" w:rsidR="00CE6004" w:rsidRDefault="00CE6004" w:rsidP="00CE60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Playing Songs</w:t>
      </w:r>
      <w:r w:rsid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and handling the main </w:t>
      </w:r>
      <w:r w:rsid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play Interface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</w:t>
      </w:r>
      <w:r w:rsid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part is the most essential component of </w:t>
      </w:r>
      <w:proofErr w:type="spellStart"/>
      <w:r w:rsidR="00C84F15">
        <w:rPr>
          <w:rFonts w:ascii="Times New Roman" w:hAnsi="Times New Roman" w:cs="Times New Roman"/>
          <w:color w:val="000000" w:themeColor="text1"/>
          <w:sz w:val="32"/>
          <w:szCs w:val="32"/>
        </w:rPr>
        <w:t>Rythmic</w:t>
      </w:r>
      <w:proofErr w:type="spellEnd"/>
      <w:r w:rsid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Using </w:t>
      </w:r>
      <w:proofErr w:type="gramStart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play(</w:t>
      </w:r>
      <w:proofErr w:type="gramEnd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), pause(), </w:t>
      </w:r>
      <w:proofErr w:type="spellStart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skipToNext</w:t>
      </w:r>
      <w:proofErr w:type="spellEnd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(), </w:t>
      </w:r>
      <w:proofErr w:type="spellStart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skipToPrevious</w:t>
      </w:r>
      <w:proofErr w:type="spellEnd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(), </w:t>
      </w:r>
      <w:proofErr w:type="spellStart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getMyCurrentPlayingTrack</w:t>
      </w:r>
      <w:proofErr w:type="spellEnd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()</w:t>
      </w:r>
      <w:r w:rsid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and </w:t>
      </w:r>
      <w:proofErr w:type="spellStart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setVolume</w:t>
      </w:r>
      <w:proofErr w:type="spellEnd"/>
      <w:r w:rsidR="00C84F15" w:rsidRP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()</w:t>
      </w:r>
      <w:r w:rsid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428CE" w:rsidRPr="006428CE">
        <w:rPr>
          <w:rFonts w:ascii="Times New Roman" w:hAnsi="Times New Roman" w:cs="Times New Roman"/>
          <w:color w:val="000000" w:themeColor="text1"/>
          <w:sz w:val="32"/>
          <w:szCs w:val="32"/>
        </w:rPr>
        <w:t>functions</w:t>
      </w:r>
      <w:r w:rsid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>of the</w:t>
      </w:r>
      <w:r w:rsidR="00C84F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spotifyAPI, </w:t>
      </w:r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promise involving the </w:t>
      </w:r>
      <w:proofErr w:type="spellStart"/>
      <w:r w:rsidR="00C84F15" w:rsidRP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current</w:t>
      </w:r>
      <w:r w:rsidR="006428CE" w:rsidRP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="00C84F15" w:rsidRPr="006428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tate</w:t>
      </w:r>
      <w:proofErr w:type="spellEnd"/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returned by these functions are similarly pushed into the </w:t>
      </w:r>
      <w:proofErr w:type="spellStart"/>
      <w:r w:rsidR="006428CE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>ataLayer</w:t>
      </w:r>
      <w:proofErr w:type="spellEnd"/>
      <w:r w:rsidR="00C84F15" w:rsidRP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from better user experience.</w:t>
      </w:r>
      <w:r w:rsidR="00C84F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20C83">
        <w:rPr>
          <w:rFonts w:ascii="Times New Roman" w:hAnsi="Times New Roman" w:cs="Times New Roman"/>
          <w:color w:val="000000" w:themeColor="text1"/>
          <w:sz w:val="32"/>
          <w:szCs w:val="32"/>
        </w:rPr>
        <w:t>Below the screenshots for referral.</w:t>
      </w:r>
    </w:p>
    <w:p w14:paraId="3401540D" w14:textId="77777777" w:rsidR="00A20C83" w:rsidRDefault="00A20C83" w:rsidP="00A20C8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3AFAB5" w14:textId="0652DD66" w:rsidR="00A20C83" w:rsidRDefault="00A20C83" w:rsidP="00A20C83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404502C" wp14:editId="248471B7">
            <wp:extent cx="4710430" cy="5860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2EE6" w14:textId="77777777" w:rsidR="00A20C83" w:rsidRDefault="00A20C83" w:rsidP="00A20C83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02630CC" wp14:editId="6DEBFD4E">
            <wp:extent cx="4128655" cy="3498215"/>
            <wp:effectExtent l="0" t="0" r="571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57" cy="350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0C4B" w14:textId="77777777" w:rsidR="00A20C83" w:rsidRDefault="00A20C83" w:rsidP="00A20C83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B59F7C" w14:textId="1CEDFFE7" w:rsidR="00A20C83" w:rsidRDefault="00A20C83" w:rsidP="00A20C83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BA04FC1" wp14:editId="610B1CD8">
            <wp:extent cx="4267200" cy="4010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6" cy="402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EF2C" w14:textId="6C038958" w:rsidR="00A20C83" w:rsidRPr="00C84F15" w:rsidRDefault="00A20C83" w:rsidP="00A20C83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2FC931C" wp14:editId="153F49CC">
            <wp:extent cx="4807585" cy="5735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BD93" w14:textId="77777777" w:rsidR="00A20C83" w:rsidRDefault="00A20C83" w:rsidP="00876CE3">
      <w:pPr>
        <w:pStyle w:val="Heading2"/>
        <w:rPr>
          <w:sz w:val="44"/>
          <w:szCs w:val="44"/>
        </w:rPr>
      </w:pPr>
    </w:p>
    <w:p w14:paraId="2B89574D" w14:textId="3FF2F207" w:rsidR="00876CE3" w:rsidRDefault="00876CE3" w:rsidP="00876CE3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F25227">
        <w:rPr>
          <w:sz w:val="44"/>
          <w:szCs w:val="44"/>
        </w:rPr>
        <w:t>TEAM CONTRIBUTION:</w:t>
      </w:r>
      <w:r w:rsidR="00A20C83">
        <w:rPr>
          <w:sz w:val="44"/>
          <w:szCs w:val="44"/>
        </w:rPr>
        <w:t xml:space="preserve"> </w:t>
      </w:r>
    </w:p>
    <w:p w14:paraId="485531AE" w14:textId="08579824" w:rsidR="00A20C83" w:rsidRDefault="00A20C83" w:rsidP="00A20C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20C83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B39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LOGIN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page right from its designing till the implementation was completely handled by </w:t>
      </w:r>
      <w:r w:rsidRPr="00A20C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Saumya Singh</w:t>
      </w:r>
      <w:r w:rsidR="001B39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Bisht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Pr="00A20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MAIN </w:t>
      </w:r>
      <w:r w:rsidRPr="007556CA">
        <w:rPr>
          <w:rFonts w:ascii="Times New Roman" w:hAnsi="Times New Roman" w:cs="Times New Roman"/>
          <w:color w:val="000000" w:themeColor="text1"/>
          <w:sz w:val="32"/>
          <w:szCs w:val="32"/>
        </w:rPr>
        <w:t>page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A20C83">
        <w:rPr>
          <w:rFonts w:ascii="Times New Roman" w:hAnsi="Times New Roman" w:cs="Times New Roman"/>
          <w:color w:val="000000" w:themeColor="text1"/>
          <w:sz w:val="32"/>
          <w:szCs w:val="32"/>
        </w:rPr>
        <w:t>was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equally </w:t>
      </w:r>
      <w:r w:rsidR="009C10FB">
        <w:rPr>
          <w:rFonts w:ascii="Times New Roman" w:hAnsi="Times New Roman" w:cs="Times New Roman"/>
          <w:color w:val="000000" w:themeColor="text1"/>
          <w:sz w:val="32"/>
          <w:szCs w:val="32"/>
        </w:rPr>
        <w:t>handled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</w:t>
      </w:r>
      <w:r w:rsidR="00BD36F2">
        <w:rPr>
          <w:rFonts w:ascii="Times New Roman" w:hAnsi="Times New Roman" w:cs="Times New Roman"/>
          <w:color w:val="000000" w:themeColor="text1"/>
          <w:sz w:val="32"/>
          <w:szCs w:val="32"/>
        </w:rPr>
        <w:t>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20C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Yashbeer Singh and Anuttar Jain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23746037" w14:textId="429BEE3B" w:rsidR="00323152" w:rsidRDefault="00323152" w:rsidP="00A20C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9F904A" w14:textId="776F182F" w:rsidR="00323152" w:rsidRDefault="00323152" w:rsidP="00A20C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02C5B" w14:textId="1CDE65BA" w:rsidR="00323152" w:rsidRDefault="00323152" w:rsidP="00323152">
      <w:pPr>
        <w:pStyle w:val="Heading2"/>
        <w:rPr>
          <w:sz w:val="44"/>
          <w:szCs w:val="44"/>
        </w:rPr>
      </w:pPr>
      <w:r>
        <w:rPr>
          <w:sz w:val="44"/>
          <w:szCs w:val="44"/>
        </w:rPr>
        <w:lastRenderedPageBreak/>
        <w:t>INDIVIDUAL</w:t>
      </w:r>
      <w:r w:rsidRPr="00F25227">
        <w:rPr>
          <w:sz w:val="44"/>
          <w:szCs w:val="44"/>
        </w:rPr>
        <w:t xml:space="preserve"> CONTRIBUTION</w:t>
      </w:r>
      <w:r w:rsidR="00A66FCF">
        <w:rPr>
          <w:sz w:val="44"/>
          <w:szCs w:val="44"/>
        </w:rPr>
        <w:t>S</w:t>
      </w:r>
      <w:r w:rsidRPr="00F25227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</w:p>
    <w:p w14:paraId="7BFFB0D7" w14:textId="51670970" w:rsidR="00323152" w:rsidRDefault="001B63F6" w:rsidP="00A20C83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774983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Saumya Singh Bisht: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 xml:space="preserve">Designing and editing project logo and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complete implementation of </w:t>
      </w:r>
      <w:r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>LOGIN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page using Bootstrap 4.5.3 and React JS (</w:t>
      </w:r>
      <w:r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Components: 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L</w:t>
      </w:r>
      <w:r w:rsidRPr="00A66FCF">
        <w:rPr>
          <w:rFonts w:ascii="Times New Roman" w:hAnsi="Times New Roman" w:cs="Times New Roman"/>
          <w:color w:val="auto"/>
          <w:sz w:val="32"/>
          <w:szCs w:val="32"/>
        </w:rPr>
        <w:t>ogin</w:t>
      </w:r>
      <w:r w:rsidR="004D1107" w:rsidRPr="00A66FCF">
        <w:rPr>
          <w:rFonts w:ascii="Times New Roman" w:hAnsi="Times New Roman" w:cs="Times New Roman"/>
          <w:color w:val="auto"/>
          <w:sz w:val="32"/>
          <w:szCs w:val="32"/>
        </w:rPr>
        <w:t xml:space="preserve">.js, 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L</w:t>
      </w:r>
      <w:r w:rsidR="004D1107" w:rsidRPr="00A66FCF">
        <w:rPr>
          <w:rFonts w:ascii="Times New Roman" w:hAnsi="Times New Roman" w:cs="Times New Roman"/>
          <w:color w:val="auto"/>
          <w:sz w:val="32"/>
          <w:szCs w:val="32"/>
        </w:rPr>
        <w:t>ogin.css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r w:rsidR="004D1107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2EF93116" w14:textId="554474B4" w:rsidR="00774983" w:rsidRPr="00774983" w:rsidRDefault="00774983" w:rsidP="00A20C83">
      <w:p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774983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Anuttar Jain: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r w:rsidR="0043444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434440" w:rsidRPr="00434440">
        <w:rPr>
          <w:rFonts w:ascii="Times New Roman" w:hAnsi="Times New Roman" w:cs="Times New Roman"/>
          <w:color w:val="auto"/>
          <w:sz w:val="32"/>
          <w:szCs w:val="32"/>
        </w:rPr>
        <w:t>Des</w:t>
      </w:r>
      <w:r w:rsidR="00434440">
        <w:rPr>
          <w:rFonts w:ascii="Times New Roman" w:hAnsi="Times New Roman" w:cs="Times New Roman"/>
          <w:color w:val="auto"/>
          <w:sz w:val="32"/>
          <w:szCs w:val="32"/>
        </w:rPr>
        <w:t xml:space="preserve">igning and CSS implementation of MAIN page, handling of playlist Toggle button and playlist switching functionalities in the Sidebar </w:t>
      </w:r>
      <w:r w:rsidR="00F82317">
        <w:rPr>
          <w:rFonts w:ascii="Times New Roman" w:hAnsi="Times New Roman" w:cs="Times New Roman"/>
          <w:color w:val="auto"/>
          <w:sz w:val="32"/>
          <w:szCs w:val="32"/>
        </w:rPr>
        <w:t xml:space="preserve">of </w:t>
      </w:r>
      <w:r w:rsidR="00F82317" w:rsidRPr="005C21F2">
        <w:rPr>
          <w:rFonts w:ascii="Times New Roman" w:hAnsi="Times New Roman" w:cs="Times New Roman"/>
          <w:b/>
          <w:bCs/>
          <w:color w:val="auto"/>
          <w:sz w:val="32"/>
          <w:szCs w:val="32"/>
        </w:rPr>
        <w:t>MAIN</w:t>
      </w:r>
      <w:r w:rsidR="00F82317">
        <w:rPr>
          <w:rFonts w:ascii="Times New Roman" w:hAnsi="Times New Roman" w:cs="Times New Roman"/>
          <w:color w:val="auto"/>
          <w:sz w:val="32"/>
          <w:szCs w:val="32"/>
        </w:rPr>
        <w:t xml:space="preserve"> page </w:t>
      </w:r>
      <w:r w:rsidR="00434440">
        <w:rPr>
          <w:rFonts w:ascii="Times New Roman" w:hAnsi="Times New Roman" w:cs="Times New Roman"/>
          <w:color w:val="auto"/>
          <w:sz w:val="32"/>
          <w:szCs w:val="32"/>
        </w:rPr>
        <w:t>along with its implementation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r w:rsidR="00D732D7" w:rsidRPr="00D732D7">
        <w:rPr>
          <w:rFonts w:ascii="Times New Roman" w:hAnsi="Times New Roman" w:cs="Times New Roman"/>
          <w:b/>
          <w:bCs/>
          <w:color w:val="auto"/>
          <w:sz w:val="32"/>
          <w:szCs w:val="32"/>
        </w:rPr>
        <w:t>Main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66FCF"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Components: 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App</w:t>
      </w:r>
      <w:r w:rsidR="00A66FCF" w:rsidRPr="00A66FCF">
        <w:rPr>
          <w:rFonts w:ascii="Times New Roman" w:hAnsi="Times New Roman" w:cs="Times New Roman"/>
          <w:color w:val="auto"/>
          <w:sz w:val="32"/>
          <w:szCs w:val="32"/>
        </w:rPr>
        <w:t>.js,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 xml:space="preserve"> Body</w:t>
      </w:r>
      <w:r w:rsidR="00A66FCF" w:rsidRPr="00A66FCF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js, Sidebar.js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>, SidebarOption.js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)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 xml:space="preserve"> using React JS and CSS</w:t>
      </w:r>
      <w:r w:rsidR="00434440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06FC4B3C" w14:textId="5EF8E3C1" w:rsidR="001D2380" w:rsidRDefault="00774983" w:rsidP="00A20C83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774983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Yashbeer Singh:</w:t>
      </w:r>
      <w:r w:rsidR="001D2380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r w:rsidR="00A66FCF"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>I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 xml:space="preserve">mplementation and handling of </w:t>
      </w:r>
      <w:proofErr w:type="spellStart"/>
      <w:r w:rsidR="00A66FCF">
        <w:rPr>
          <w:rFonts w:ascii="Times New Roman" w:hAnsi="Times New Roman" w:cs="Times New Roman"/>
          <w:color w:val="auto"/>
          <w:sz w:val="32"/>
          <w:szCs w:val="32"/>
        </w:rPr>
        <w:t>searchbar</w:t>
      </w:r>
      <w:proofErr w:type="spellEnd"/>
      <w:r w:rsidR="00496924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song toggling functionalities in the Footer</w:t>
      </w:r>
      <w:r w:rsidR="005C21F2">
        <w:rPr>
          <w:rFonts w:ascii="Times New Roman" w:hAnsi="Times New Roman" w:cs="Times New Roman"/>
          <w:color w:val="auto"/>
          <w:sz w:val="32"/>
          <w:szCs w:val="32"/>
        </w:rPr>
        <w:t xml:space="preserve"> of </w:t>
      </w:r>
      <w:r w:rsidR="005C21F2" w:rsidRPr="005C21F2">
        <w:rPr>
          <w:rFonts w:ascii="Times New Roman" w:hAnsi="Times New Roman" w:cs="Times New Roman"/>
          <w:b/>
          <w:bCs/>
          <w:color w:val="auto"/>
          <w:sz w:val="32"/>
          <w:szCs w:val="32"/>
        </w:rPr>
        <w:t>MAIN</w:t>
      </w:r>
      <w:r w:rsidR="005C21F2">
        <w:rPr>
          <w:rFonts w:ascii="Times New Roman" w:hAnsi="Times New Roman" w:cs="Times New Roman"/>
          <w:color w:val="auto"/>
          <w:sz w:val="32"/>
          <w:szCs w:val="32"/>
        </w:rPr>
        <w:t xml:space="preserve"> page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r w:rsidR="00D732D7" w:rsidRPr="00D732D7">
        <w:rPr>
          <w:rFonts w:ascii="Times New Roman" w:hAnsi="Times New Roman" w:cs="Times New Roman"/>
          <w:b/>
          <w:bCs/>
          <w:color w:val="auto"/>
          <w:sz w:val="32"/>
          <w:szCs w:val="32"/>
        </w:rPr>
        <w:t>Main</w:t>
      </w:r>
      <w:r w:rsidR="00D732D7"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A66FCF" w:rsidRPr="00A66FC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Components: 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App</w:t>
      </w:r>
      <w:r w:rsidR="00A66FCF" w:rsidRPr="00A66FCF">
        <w:rPr>
          <w:rFonts w:ascii="Times New Roman" w:hAnsi="Times New Roman" w:cs="Times New Roman"/>
          <w:color w:val="auto"/>
          <w:sz w:val="32"/>
          <w:szCs w:val="32"/>
        </w:rPr>
        <w:t>.js,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>Header</w:t>
      </w:r>
      <w:r w:rsidR="00A66FCF" w:rsidRPr="00A66FCF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js, Footer.js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>, reducer.js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)</w:t>
      </w:r>
      <w:r w:rsidR="00D732D7">
        <w:rPr>
          <w:rFonts w:ascii="Times New Roman" w:hAnsi="Times New Roman" w:cs="Times New Roman"/>
          <w:color w:val="auto"/>
          <w:sz w:val="32"/>
          <w:szCs w:val="32"/>
        </w:rPr>
        <w:t xml:space="preserve"> using React JS</w:t>
      </w:r>
      <w:r w:rsidR="00A66FCF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26313F28" w14:textId="77777777" w:rsidR="005C21F2" w:rsidRPr="001D2380" w:rsidRDefault="005C21F2" w:rsidP="00A20C83">
      <w:pPr>
        <w:rPr>
          <w:rFonts w:ascii="Times New Roman" w:hAnsi="Times New Roman" w:cs="Times New Roman"/>
          <w:color w:val="auto"/>
          <w:sz w:val="32"/>
          <w:szCs w:val="32"/>
        </w:rPr>
      </w:pPr>
    </w:p>
    <w:p w14:paraId="507348D1" w14:textId="07B7B144" w:rsidR="00876CE3" w:rsidRDefault="00876CE3" w:rsidP="00A20C83">
      <w:pPr>
        <w:pStyle w:val="Heading2"/>
        <w:tabs>
          <w:tab w:val="left" w:pos="3873"/>
        </w:tabs>
        <w:rPr>
          <w:sz w:val="44"/>
          <w:szCs w:val="44"/>
        </w:rPr>
      </w:pPr>
      <w:r w:rsidRPr="00F25227">
        <w:rPr>
          <w:sz w:val="44"/>
          <w:szCs w:val="44"/>
        </w:rPr>
        <w:t>FINAL RESULTS:</w:t>
      </w:r>
      <w:r w:rsidR="00A20C83">
        <w:rPr>
          <w:sz w:val="44"/>
          <w:szCs w:val="44"/>
        </w:rPr>
        <w:tab/>
      </w:r>
    </w:p>
    <w:p w14:paraId="2D183A9F" w14:textId="158DB317" w:rsidR="00A20C83" w:rsidRPr="00A20C83" w:rsidRDefault="00A20C83" w:rsidP="00A20C83"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81C3E36" wp14:editId="6E8B9B0B">
            <wp:extent cx="6324600" cy="305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89000" sy="89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63E3CE7" w14:textId="77777777" w:rsidR="00A20C83" w:rsidRPr="00A20C83" w:rsidRDefault="00A20C83" w:rsidP="00A20C83"/>
    <w:p w14:paraId="578CCA41" w14:textId="4F37F674" w:rsidR="00A20C83" w:rsidRPr="007D1097" w:rsidRDefault="00A20C83" w:rsidP="00A20C83">
      <w:pPr>
        <w:rPr>
          <w:rFonts w:ascii="Times New Roman" w:hAnsi="Times New Roman" w:cs="Times New Roman"/>
          <w:sz w:val="32"/>
          <w:szCs w:val="32"/>
        </w:rPr>
      </w:pPr>
      <w:r w:rsidRPr="007D109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0F6ADFD" wp14:editId="7180676E">
            <wp:extent cx="6332220" cy="3947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5034" w14:textId="77777777" w:rsidR="00A20C83" w:rsidRPr="00A20C83" w:rsidRDefault="00A20C83" w:rsidP="00A20C83"/>
    <w:p w14:paraId="16D62FFB" w14:textId="4B967CA0" w:rsidR="00876CE3" w:rsidRDefault="00876CE3" w:rsidP="00876CE3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25227">
        <w:rPr>
          <w:sz w:val="44"/>
          <w:szCs w:val="44"/>
        </w:rPr>
        <w:t>SUMMARY:</w:t>
      </w:r>
      <w:r w:rsidR="00026FA2">
        <w:rPr>
          <w:sz w:val="44"/>
          <w:szCs w:val="44"/>
        </w:rPr>
        <w:t xml:space="preserve"> </w:t>
      </w:r>
    </w:p>
    <w:p w14:paraId="18096A36" w14:textId="219410A2" w:rsidR="001B63F6" w:rsidRPr="007D1097" w:rsidRDefault="007D1097" w:rsidP="007D109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project helped us in learning new advanced topics of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ReactJs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5B77F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improved </w:t>
      </w:r>
      <w:r w:rsidR="006428C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our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knowledge about </w:t>
      </w:r>
      <w:r w:rsidR="00441A7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fetching data from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APIs and gained a lot of coding experience.</w:t>
      </w:r>
    </w:p>
    <w:sectPr w:rsidR="001B63F6" w:rsidRPr="007D1097" w:rsidSect="00510926">
      <w:footerReference w:type="default" r:id="rId25"/>
      <w:pgSz w:w="12240" w:h="15840"/>
      <w:pgMar w:top="1134" w:right="1134" w:bottom="1134" w:left="1134" w:header="39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1240" w14:textId="77777777" w:rsidR="001F123B" w:rsidRDefault="001F123B" w:rsidP="00C6554A">
      <w:pPr>
        <w:spacing w:before="0" w:after="0" w:line="240" w:lineRule="auto"/>
      </w:pPr>
      <w:r>
        <w:separator/>
      </w:r>
    </w:p>
  </w:endnote>
  <w:endnote w:type="continuationSeparator" w:id="0">
    <w:p w14:paraId="12471BF4" w14:textId="77777777" w:rsidR="001F123B" w:rsidRDefault="001F123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953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8F94" w14:textId="77777777" w:rsidR="001F123B" w:rsidRDefault="001F123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2C61F28" w14:textId="77777777" w:rsidR="001F123B" w:rsidRDefault="001F123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D0EFEE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9F1D9C"/>
    <w:multiLevelType w:val="hybridMultilevel"/>
    <w:tmpl w:val="A9A8FB00"/>
    <w:lvl w:ilvl="0" w:tplc="FF446C2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1C651131"/>
    <w:multiLevelType w:val="hybridMultilevel"/>
    <w:tmpl w:val="DBE217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21643"/>
    <w:multiLevelType w:val="hybridMultilevel"/>
    <w:tmpl w:val="96DA9D6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A4696F"/>
    <w:multiLevelType w:val="hybridMultilevel"/>
    <w:tmpl w:val="08F4C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F8"/>
    <w:rsid w:val="00026FA2"/>
    <w:rsid w:val="00063AF6"/>
    <w:rsid w:val="000F7434"/>
    <w:rsid w:val="0013782A"/>
    <w:rsid w:val="00175BC2"/>
    <w:rsid w:val="00182B7D"/>
    <w:rsid w:val="001B39C7"/>
    <w:rsid w:val="001B63F6"/>
    <w:rsid w:val="001D2380"/>
    <w:rsid w:val="001F123B"/>
    <w:rsid w:val="002554CD"/>
    <w:rsid w:val="00293B83"/>
    <w:rsid w:val="002B4294"/>
    <w:rsid w:val="002C1F97"/>
    <w:rsid w:val="002F6740"/>
    <w:rsid w:val="00323152"/>
    <w:rsid w:val="00333D0D"/>
    <w:rsid w:val="003C367D"/>
    <w:rsid w:val="00413863"/>
    <w:rsid w:val="00434440"/>
    <w:rsid w:val="00441A74"/>
    <w:rsid w:val="0049349D"/>
    <w:rsid w:val="00496924"/>
    <w:rsid w:val="004C049F"/>
    <w:rsid w:val="004C0C86"/>
    <w:rsid w:val="004D1107"/>
    <w:rsid w:val="005000E2"/>
    <w:rsid w:val="00510926"/>
    <w:rsid w:val="005B77F4"/>
    <w:rsid w:val="005C026D"/>
    <w:rsid w:val="005C21F2"/>
    <w:rsid w:val="006134D4"/>
    <w:rsid w:val="006428CE"/>
    <w:rsid w:val="00660D0E"/>
    <w:rsid w:val="006A3CE7"/>
    <w:rsid w:val="006D68AE"/>
    <w:rsid w:val="006D7DFA"/>
    <w:rsid w:val="0075416D"/>
    <w:rsid w:val="007556CA"/>
    <w:rsid w:val="00774983"/>
    <w:rsid w:val="007D1097"/>
    <w:rsid w:val="008418FC"/>
    <w:rsid w:val="00876CE3"/>
    <w:rsid w:val="008966E4"/>
    <w:rsid w:val="008B14B9"/>
    <w:rsid w:val="009139A1"/>
    <w:rsid w:val="009C10FB"/>
    <w:rsid w:val="009E084A"/>
    <w:rsid w:val="009F4A84"/>
    <w:rsid w:val="00A20C83"/>
    <w:rsid w:val="00A66FCF"/>
    <w:rsid w:val="00B43ED8"/>
    <w:rsid w:val="00B91CA5"/>
    <w:rsid w:val="00BC42BA"/>
    <w:rsid w:val="00BD36F2"/>
    <w:rsid w:val="00BF61B0"/>
    <w:rsid w:val="00C100AF"/>
    <w:rsid w:val="00C6554A"/>
    <w:rsid w:val="00C84F15"/>
    <w:rsid w:val="00C9346D"/>
    <w:rsid w:val="00CE5790"/>
    <w:rsid w:val="00CE6004"/>
    <w:rsid w:val="00CF4401"/>
    <w:rsid w:val="00D622AB"/>
    <w:rsid w:val="00D732D7"/>
    <w:rsid w:val="00E926F8"/>
    <w:rsid w:val="00ED7C44"/>
    <w:rsid w:val="00F25227"/>
    <w:rsid w:val="00F3131E"/>
    <w:rsid w:val="00F82317"/>
    <w:rsid w:val="00F9468E"/>
    <w:rsid w:val="00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AA5C7"/>
  <w15:chartTrackingRefBased/>
  <w15:docId w15:val="{BD83FFF4-094D-4C26-A883-42A0596B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E08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ashboard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ACFA8C4A-A417-4462-9893-375FEFC32D2D%7d\%7b377ED71E-2B64-4CBE-AF33-04670C72FE3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{377ED71E-2B64-4CBE-AF33-04670C72FE3B}tf02835058_win32</Template>
  <TotalTime>367</TotalTime>
  <Pages>13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Yashbeer Singh</dc:creator>
  <cp:keywords/>
  <dc:description/>
  <cp:lastModifiedBy>Yashbeer Singh</cp:lastModifiedBy>
  <cp:revision>35</cp:revision>
  <dcterms:created xsi:type="dcterms:W3CDTF">2021-05-21T06:47:00Z</dcterms:created>
  <dcterms:modified xsi:type="dcterms:W3CDTF">2021-05-25T09:50:00Z</dcterms:modified>
</cp:coreProperties>
</file>